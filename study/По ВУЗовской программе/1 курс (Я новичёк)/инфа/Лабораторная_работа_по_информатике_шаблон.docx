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F34B41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F34B41">
        <w:rPr>
          <w:rFonts w:ascii="Times New Roman" w:hAnsi="Times New Roman"/>
          <w:sz w:val="32"/>
          <w:szCs w:val="32"/>
        </w:rPr>
        <w:t>ВО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Лабораторная работа № ...</w:t>
      </w:r>
    </w:p>
    <w:p w:rsidR="00EC25E6" w:rsidRPr="004544F4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Название работы </w:t>
      </w:r>
      <w:r w:rsidRPr="004544F4">
        <w:rPr>
          <w:rFonts w:ascii="Times New Roman" w:hAnsi="Times New Roman"/>
          <w:sz w:val="32"/>
          <w:szCs w:val="32"/>
        </w:rPr>
        <w:t>(</w:t>
      </w:r>
      <w:r w:rsidRPr="00F34B41">
        <w:rPr>
          <w:rFonts w:ascii="Times New Roman" w:hAnsi="Times New Roman"/>
          <w:i/>
          <w:sz w:val="32"/>
          <w:szCs w:val="32"/>
        </w:rPr>
        <w:t>если есть</w:t>
      </w:r>
      <w:r w:rsidRPr="004544F4">
        <w:rPr>
          <w:rFonts w:ascii="Times New Roman" w:hAnsi="Times New Roman"/>
          <w:sz w:val="32"/>
          <w:szCs w:val="32"/>
        </w:rPr>
        <w:t>)</w:t>
      </w:r>
    </w:p>
    <w:p w:rsidR="00EC25E6" w:rsidRPr="00F34B41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Вариант № ... (</w:t>
      </w:r>
      <w:r w:rsidRPr="00F34B41">
        <w:rPr>
          <w:rFonts w:ascii="Times New Roman" w:hAnsi="Times New Roman"/>
          <w:i/>
          <w:sz w:val="32"/>
          <w:szCs w:val="32"/>
        </w:rPr>
        <w:t>если есть</w:t>
      </w:r>
      <w:r w:rsidRPr="00F34B41">
        <w:rPr>
          <w:rFonts w:ascii="Times New Roman" w:hAnsi="Times New Roman"/>
          <w:sz w:val="32"/>
          <w:szCs w:val="32"/>
        </w:rPr>
        <w:t>)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Pr="00F34B41">
        <w:rPr>
          <w:rFonts w:ascii="Times New Roman" w:hAnsi="Times New Roman"/>
          <w:sz w:val="32"/>
          <w:szCs w:val="32"/>
          <w:lang w:val="en-US"/>
        </w:rPr>
        <w:t>XX</w:t>
      </w:r>
      <w:r w:rsidRPr="00F34B41">
        <w:rPr>
          <w:rFonts w:ascii="Times New Roman" w:hAnsi="Times New Roman"/>
          <w:sz w:val="32"/>
          <w:szCs w:val="32"/>
        </w:rPr>
        <w:t>-</w:t>
      </w:r>
      <w:r w:rsidRPr="00F34B41">
        <w:rPr>
          <w:rFonts w:ascii="Times New Roman" w:hAnsi="Times New Roman"/>
          <w:sz w:val="32"/>
          <w:szCs w:val="32"/>
          <w:lang w:val="en-US"/>
        </w:rPr>
        <w:t>XX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Pr="00F34B41">
        <w:rPr>
          <w:rFonts w:ascii="Times New Roman" w:hAnsi="Times New Roman"/>
          <w:sz w:val="32"/>
          <w:szCs w:val="32"/>
        </w:rPr>
        <w:t>Иванов Иван Иванович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Чебоксары 2021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t>Цели работы:</w:t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Познакомить студентов с организацией циклов на языке Питон. Выявить основные различия между разными видами циклов, области их применения,  сформировать навыки написания кода, содержащего циклы.</w:t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  <w:lang w:val="en-US"/>
        </w:rPr>
      </w:pPr>
      <w:r w:rsidRPr="00F34B41">
        <w:rPr>
          <w:rFonts w:ascii="Times New Roman" w:hAnsi="Times New Roman"/>
          <w:sz w:val="32"/>
          <w:szCs w:val="32"/>
          <w:lang w:val="en-US"/>
        </w:rPr>
        <w:t>...............................</w:t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..............................</w:t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(</w:t>
      </w:r>
      <w:r w:rsidRPr="00F34B41">
        <w:rPr>
          <w:rFonts w:ascii="Times New Roman" w:hAnsi="Times New Roman"/>
          <w:i/>
          <w:sz w:val="32"/>
          <w:szCs w:val="32"/>
        </w:rPr>
        <w:t>приводим основные теоретические сведения по теме работы</w:t>
      </w:r>
      <w:r w:rsidRPr="00F34B41">
        <w:rPr>
          <w:rFonts w:ascii="Times New Roman" w:hAnsi="Times New Roman"/>
          <w:sz w:val="32"/>
          <w:szCs w:val="32"/>
        </w:rPr>
        <w:t>)</w:t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 задание:</w:t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1) Формулировка задания 1.</w:t>
      </w: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Программный код задания 1 с комментариями.</w:t>
      </w:r>
    </w:p>
    <w:p w:rsidR="00EC25E6" w:rsidRPr="00F34B41" w:rsidRDefault="00EC25E6" w:rsidP="00F34B41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2) Формулировка задания 2.</w:t>
      </w:r>
    </w:p>
    <w:p w:rsidR="00EC25E6" w:rsidRPr="00F34B41" w:rsidRDefault="00EC25E6" w:rsidP="00F34B41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Программный код задания 2 с комментариями.</w:t>
      </w:r>
    </w:p>
    <w:p w:rsidR="00EC25E6" w:rsidRPr="00F34B41" w:rsidRDefault="00EC25E6" w:rsidP="00F34B41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..............</w:t>
      </w:r>
    </w:p>
    <w:p w:rsidR="00EC25E6" w:rsidRPr="00F34B41" w:rsidRDefault="00EC25E6" w:rsidP="00F34B41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3) Формулировка задания </w:t>
      </w:r>
      <w:r w:rsidRPr="00F34B41">
        <w:rPr>
          <w:rFonts w:ascii="Times New Roman" w:hAnsi="Times New Roman"/>
          <w:sz w:val="32"/>
          <w:szCs w:val="32"/>
          <w:lang w:val="en-US"/>
        </w:rPr>
        <w:t>N</w:t>
      </w:r>
      <w:r w:rsidRPr="00F34B41">
        <w:rPr>
          <w:rFonts w:ascii="Times New Roman" w:hAnsi="Times New Roman"/>
          <w:sz w:val="32"/>
          <w:szCs w:val="32"/>
        </w:rPr>
        <w:t>.</w:t>
      </w:r>
    </w:p>
    <w:p w:rsidR="00EC25E6" w:rsidRPr="00F34B41" w:rsidRDefault="00EC25E6" w:rsidP="00F34B41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Программный код задания </w:t>
      </w:r>
      <w:r w:rsidRPr="00F34B41">
        <w:rPr>
          <w:rFonts w:ascii="Times New Roman" w:hAnsi="Times New Roman"/>
          <w:sz w:val="32"/>
          <w:szCs w:val="32"/>
          <w:lang w:val="en-US"/>
        </w:rPr>
        <w:t>N</w:t>
      </w:r>
      <w:r w:rsidRPr="00F34B41">
        <w:rPr>
          <w:rFonts w:ascii="Times New Roman" w:hAnsi="Times New Roman"/>
          <w:sz w:val="32"/>
          <w:szCs w:val="32"/>
        </w:rPr>
        <w:t xml:space="preserve"> с комментариями.</w:t>
      </w: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F4190F">
        <w:rPr>
          <w:rFonts w:ascii="Times New Roman" w:hAnsi="Times New Roman"/>
          <w:sz w:val="32"/>
          <w:szCs w:val="32"/>
        </w:rPr>
        <w:t>(</w:t>
      </w:r>
      <w:r w:rsidRPr="00F4190F">
        <w:rPr>
          <w:rFonts w:ascii="Times New Roman" w:hAnsi="Times New Roman"/>
          <w:i/>
          <w:sz w:val="32"/>
          <w:szCs w:val="32"/>
        </w:rPr>
        <w:t>пример</w:t>
      </w:r>
      <w:r w:rsidRPr="00F4190F">
        <w:rPr>
          <w:rFonts w:ascii="Times New Roman" w:hAnsi="Times New Roman"/>
          <w:sz w:val="32"/>
          <w:szCs w:val="32"/>
        </w:rPr>
        <w:t>)</w:t>
      </w:r>
      <w:r w:rsidRPr="00F34B41">
        <w:rPr>
          <w:rFonts w:ascii="Times New Roman" w:hAnsi="Times New Roman"/>
          <w:b/>
          <w:sz w:val="32"/>
          <w:szCs w:val="32"/>
        </w:rPr>
        <w:t>:</w:t>
      </w:r>
    </w:p>
    <w:p w:rsidR="00EC25E6" w:rsidRPr="00F34B41" w:rsidRDefault="00EC25E6" w:rsidP="00F34B41">
      <w:pPr>
        <w:pStyle w:val="ListParagraph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При выполнении лабораторной работы мною были составлены программы на языке с использованием циклов while и for.  Было показано, что, при предварительно известном числе проходов цикла предпочтительно использовать циклы с параметром – </w:t>
      </w:r>
      <w:r w:rsidRPr="00F34B41">
        <w:rPr>
          <w:rFonts w:ascii="Times New Roman" w:hAnsi="Times New Roman"/>
          <w:sz w:val="32"/>
          <w:szCs w:val="32"/>
          <w:lang w:val="en-US"/>
        </w:rPr>
        <w:t>for</w:t>
      </w:r>
      <w:r w:rsidRPr="00F34B41">
        <w:rPr>
          <w:rFonts w:ascii="Times New Roman" w:hAnsi="Times New Roman"/>
          <w:sz w:val="32"/>
          <w:szCs w:val="32"/>
        </w:rPr>
        <w:t>, т.к. получаемый код выглядит компактнее (см. задание 1).</w:t>
      </w:r>
    </w:p>
    <w:p w:rsidR="00EC25E6" w:rsidRPr="00F34B41" w:rsidRDefault="00EC25E6" w:rsidP="00F34B41">
      <w:pPr>
        <w:pStyle w:val="ListParagraph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При заранее неизвестном количестве проходов цикла – предпочтительнее использовать while </w:t>
      </w:r>
      <w:r>
        <w:rPr>
          <w:rFonts w:ascii="Times New Roman" w:hAnsi="Times New Roman"/>
          <w:sz w:val="32"/>
          <w:szCs w:val="32"/>
        </w:rPr>
        <w:t xml:space="preserve">т.к. параметр цикла может изменяться по произвольному закону в т.ч. иметь вещественный тип </w:t>
      </w:r>
      <w:r w:rsidRPr="00F34B41">
        <w:rPr>
          <w:rFonts w:ascii="Times New Roman" w:hAnsi="Times New Roman"/>
          <w:sz w:val="32"/>
          <w:szCs w:val="32"/>
        </w:rPr>
        <w:t>(см. задание 2).</w:t>
      </w:r>
    </w:p>
    <w:p w:rsidR="00EC25E6" w:rsidRPr="00F34B41" w:rsidRDefault="00EC25E6" w:rsidP="00F34B41">
      <w:pPr>
        <w:pStyle w:val="ListParagraph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Было показано, что циклы являются эффективным инструментом для работы с упорядоченными наборами данных – строками и массивами (задание 3).</w:t>
      </w:r>
    </w:p>
    <w:p w:rsidR="00EC25E6" w:rsidRPr="00F34B41" w:rsidRDefault="00EC25E6" w:rsidP="00F34B41">
      <w:pPr>
        <w:pStyle w:val="ListParagraph"/>
        <w:tabs>
          <w:tab w:val="left" w:pos="0"/>
          <w:tab w:val="left" w:pos="2410"/>
          <w:tab w:val="left" w:pos="2552"/>
        </w:tabs>
        <w:ind w:left="0" w:firstLine="142"/>
        <w:jc w:val="both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796305">
      <w:pPr>
        <w:pStyle w:val="ListParagraph"/>
        <w:tabs>
          <w:tab w:val="left" w:pos="0"/>
          <w:tab w:val="left" w:pos="2410"/>
          <w:tab w:val="left" w:pos="2552"/>
        </w:tabs>
        <w:ind w:left="0" w:firstLine="142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876930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EB7565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  <w:u w:val="single"/>
        </w:rPr>
      </w:pPr>
    </w:p>
    <w:sectPr w:rsidR="00EC25E6" w:rsidRPr="00F34B41" w:rsidSect="00AE62B1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5E6" w:rsidRDefault="00EC25E6">
      <w:r>
        <w:separator/>
      </w:r>
    </w:p>
  </w:endnote>
  <w:endnote w:type="continuationSeparator" w:id="0">
    <w:p w:rsidR="00EC25E6" w:rsidRDefault="00EC2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5E6" w:rsidRDefault="00EC25E6" w:rsidP="004161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25E6" w:rsidRDefault="00EC25E6" w:rsidP="00AE62B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5E6" w:rsidRDefault="00EC25E6" w:rsidP="004161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EC25E6" w:rsidRDefault="00EC25E6" w:rsidP="00AE62B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5E6" w:rsidRDefault="00EC25E6">
      <w:r>
        <w:separator/>
      </w:r>
    </w:p>
  </w:footnote>
  <w:footnote w:type="continuationSeparator" w:id="0">
    <w:p w:rsidR="00EC25E6" w:rsidRDefault="00EC25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5436"/>
    <w:rsid w:val="000A21DD"/>
    <w:rsid w:val="0013259E"/>
    <w:rsid w:val="0016426A"/>
    <w:rsid w:val="00205436"/>
    <w:rsid w:val="00220DAA"/>
    <w:rsid w:val="00252358"/>
    <w:rsid w:val="00283C53"/>
    <w:rsid w:val="002C0FF2"/>
    <w:rsid w:val="002C5258"/>
    <w:rsid w:val="002C64E5"/>
    <w:rsid w:val="002D2BE1"/>
    <w:rsid w:val="002D7936"/>
    <w:rsid w:val="00310B78"/>
    <w:rsid w:val="003165FD"/>
    <w:rsid w:val="00326F24"/>
    <w:rsid w:val="00341175"/>
    <w:rsid w:val="0035235C"/>
    <w:rsid w:val="00353E92"/>
    <w:rsid w:val="00363121"/>
    <w:rsid w:val="00393A54"/>
    <w:rsid w:val="003A5765"/>
    <w:rsid w:val="003F40F2"/>
    <w:rsid w:val="00416198"/>
    <w:rsid w:val="00445086"/>
    <w:rsid w:val="004544F4"/>
    <w:rsid w:val="00486571"/>
    <w:rsid w:val="004E7234"/>
    <w:rsid w:val="005044D1"/>
    <w:rsid w:val="00511040"/>
    <w:rsid w:val="005228F3"/>
    <w:rsid w:val="00551EBF"/>
    <w:rsid w:val="005A355D"/>
    <w:rsid w:val="005C3390"/>
    <w:rsid w:val="005D6479"/>
    <w:rsid w:val="00646170"/>
    <w:rsid w:val="006504AB"/>
    <w:rsid w:val="00677667"/>
    <w:rsid w:val="006D2E57"/>
    <w:rsid w:val="006E5D9F"/>
    <w:rsid w:val="00704F74"/>
    <w:rsid w:val="00706D11"/>
    <w:rsid w:val="00796305"/>
    <w:rsid w:val="007D4A4C"/>
    <w:rsid w:val="007D79B4"/>
    <w:rsid w:val="00861D2C"/>
    <w:rsid w:val="00862E4F"/>
    <w:rsid w:val="00876930"/>
    <w:rsid w:val="00893345"/>
    <w:rsid w:val="009465D1"/>
    <w:rsid w:val="00980C94"/>
    <w:rsid w:val="009D6E48"/>
    <w:rsid w:val="00A24185"/>
    <w:rsid w:val="00A26D62"/>
    <w:rsid w:val="00A33527"/>
    <w:rsid w:val="00A42BA2"/>
    <w:rsid w:val="00A64D27"/>
    <w:rsid w:val="00AE12F4"/>
    <w:rsid w:val="00AE62B1"/>
    <w:rsid w:val="00B16C98"/>
    <w:rsid w:val="00B80AC4"/>
    <w:rsid w:val="00B9349F"/>
    <w:rsid w:val="00BD0282"/>
    <w:rsid w:val="00BF16D6"/>
    <w:rsid w:val="00C106EF"/>
    <w:rsid w:val="00C52030"/>
    <w:rsid w:val="00C8110A"/>
    <w:rsid w:val="00CB43C2"/>
    <w:rsid w:val="00CB7FEE"/>
    <w:rsid w:val="00D00975"/>
    <w:rsid w:val="00D32384"/>
    <w:rsid w:val="00D3795D"/>
    <w:rsid w:val="00DF2D77"/>
    <w:rsid w:val="00E06497"/>
    <w:rsid w:val="00E154D9"/>
    <w:rsid w:val="00E82481"/>
    <w:rsid w:val="00E919AC"/>
    <w:rsid w:val="00EB7565"/>
    <w:rsid w:val="00EC25E6"/>
    <w:rsid w:val="00ED7958"/>
    <w:rsid w:val="00EE1D5D"/>
    <w:rsid w:val="00EE5E60"/>
    <w:rsid w:val="00F01485"/>
    <w:rsid w:val="00F1017E"/>
    <w:rsid w:val="00F34B41"/>
    <w:rsid w:val="00F4190F"/>
    <w:rsid w:val="00F830B2"/>
    <w:rsid w:val="00FA1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0649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0867"/>
    <w:rPr>
      <w:lang w:eastAsia="en-US"/>
    </w:rPr>
  </w:style>
  <w:style w:type="character" w:styleId="PageNumber">
    <w:name w:val="page number"/>
    <w:basedOn w:val="DefaultParagraphFont"/>
    <w:uiPriority w:val="99"/>
    <w:rsid w:val="00AE62B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223</Words>
  <Characters>1277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subject/>
  <dc:creator>Андрей</dc:creator>
  <cp:keywords/>
  <dc:description/>
  <cp:lastModifiedBy>Mike</cp:lastModifiedBy>
  <cp:revision>2</cp:revision>
  <dcterms:created xsi:type="dcterms:W3CDTF">2021-09-13T06:04:00Z</dcterms:created>
  <dcterms:modified xsi:type="dcterms:W3CDTF">2021-09-13T06:04:00Z</dcterms:modified>
</cp:coreProperties>
</file>